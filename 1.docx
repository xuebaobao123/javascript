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right="7946" w:righ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865505"/>
            <wp:effectExtent l="0" t="0" r="5080" b="10795"/>
            <wp:docPr id="2" name="图片 2" descr="57OPM~@9PR70@_Q_[JYCR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7OPM~@9PR70@_Q_[JYCRZ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230" cy="400050"/>
            <wp:effectExtent l="0" t="0" r="7620" b="0"/>
            <wp:docPr id="3" name="图片 3" descr="[7ZXZKVZS@IXVJ~L3UX(Q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[7ZXZKVZS@IXVJ~L3UX(QJ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135" cy="347980"/>
            <wp:effectExtent l="0" t="0" r="5715" b="13970"/>
            <wp:docPr id="4" name="图片 4" descr="YMZP%DCNP{PY~)I$SJ[L[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YMZP%DCNP{PY~)I$SJ[L[V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2595245"/>
            <wp:effectExtent l="0" t="0" r="5080" b="14605"/>
            <wp:docPr id="5" name="图片 5" descr="B2]D720LHT5BT~AG%1AII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2]D720LHT5BT~AG%1AIIJJ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0500" cy="548640"/>
            <wp:effectExtent l="0" t="0" r="6350" b="3810"/>
            <wp:docPr id="6" name="图片 6" descr="S[I1)43B1E5$(S}G$]NIZ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[I1)43B1E5$(S}G$]NIZT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791845"/>
            <wp:effectExtent l="0" t="0" r="10160" b="8255"/>
            <wp:docPr id="9" name="图片 9" descr="9X[)F6AV@XH[9S(_)YIT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X[)F6AV@XH[9S(_)YITNM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1922780"/>
            <wp:effectExtent l="0" t="0" r="8890" b="1270"/>
            <wp:docPr id="10" name="图片 10" descr="_(QL9P8KDS(46E7R(LTO[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_(QL9P8KDS(46E7R(LTO[H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1755140"/>
            <wp:effectExtent l="0" t="0" r="10795" b="16510"/>
            <wp:docPr id="12" name="图片 12" descr="J3)O4_B48OU{_4_KGS@HD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J3)O4_B48OU{_4_KGS@HD~K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969010"/>
            <wp:effectExtent l="0" t="0" r="6985" b="2540"/>
            <wp:docPr id="13" name="图片 13" descr="Z]EV4I[JL3K(M`15{EL8V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Z]EV4I[JL3K(M`15{EL8VRX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546735"/>
            <wp:effectExtent l="0" t="0" r="10795" b="5715"/>
            <wp:docPr id="14" name="图片 14" descr="[]BZ1NPNM7V1}MZPGG})N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[]BZ1NPNM7V1}MZPGG})N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1135" cy="415925"/>
            <wp:effectExtent l="0" t="0" r="5715" b="3175"/>
            <wp:docPr id="15" name="图片 15" descr="EQS(G}QZWM`RP_%WTW8Y%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QS(G}QZWM`RP_%WTW8Y%P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C7754"/>
    <w:rsid w:val="606C775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2019-06-28T05:19:00Z</dcterms:created>
  <dc:creator>13241964781手机用户</dc:creator>
  <cp:lastModifiedBy>13241964781手机用户</cp:lastModifiedBy>
  <dcterms:modified xsi:type="dcterms:W3CDTF">2019-06-28T06:27:05Z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